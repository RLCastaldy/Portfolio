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7D728D2" w14:textId="77777777" w:rsidTr="00007728">
        <w:trPr>
          <w:trHeight w:hRule="exact" w:val="1800"/>
        </w:trPr>
        <w:tc>
          <w:tcPr>
            <w:tcW w:w="9360" w:type="dxa"/>
            <w:tcMar>
              <w:top w:w="0" w:type="dxa"/>
              <w:bottom w:w="0" w:type="dxa"/>
            </w:tcMar>
          </w:tcPr>
          <w:p w14:paraId="1C2DE7C9" w14:textId="2F3500A6" w:rsidR="00692703" w:rsidRPr="00CF1A49" w:rsidRDefault="00776C06" w:rsidP="00913946">
            <w:pPr>
              <w:pStyle w:val="Title"/>
            </w:pPr>
            <w:r>
              <w:t>Richard</w:t>
            </w:r>
            <w:r w:rsidR="00692703" w:rsidRPr="00CF1A49">
              <w:t xml:space="preserve"> </w:t>
            </w:r>
            <w:r>
              <w:rPr>
                <w:rStyle w:val="IntenseEmphasis"/>
              </w:rPr>
              <w:t>CAstaldy</w:t>
            </w:r>
          </w:p>
          <w:p w14:paraId="7E9CAD61" w14:textId="335C4D59" w:rsidR="00692703" w:rsidRDefault="00383B40" w:rsidP="00913946">
            <w:pPr>
              <w:pStyle w:val="ContactInfoEmphasis"/>
              <w:contextualSpacing w:val="0"/>
            </w:pPr>
            <w:r>
              <w:t>Phone – (903 490 – 2830</w:t>
            </w:r>
          </w:p>
          <w:p w14:paraId="3449A1F6" w14:textId="0CAA4299" w:rsidR="00383B40" w:rsidRPr="00CF1A49" w:rsidRDefault="00383B40" w:rsidP="00913946">
            <w:pPr>
              <w:pStyle w:val="ContactInfoEmphasis"/>
              <w:contextualSpacing w:val="0"/>
            </w:pPr>
            <w:r>
              <w:t>Email – Lcastaldy@gmail.com</w:t>
            </w:r>
          </w:p>
        </w:tc>
      </w:tr>
      <w:tr w:rsidR="009571D8" w:rsidRPr="00CF1A49" w14:paraId="6213CC1B" w14:textId="77777777" w:rsidTr="00692703">
        <w:tc>
          <w:tcPr>
            <w:tcW w:w="9360" w:type="dxa"/>
            <w:tcMar>
              <w:top w:w="432" w:type="dxa"/>
            </w:tcMar>
          </w:tcPr>
          <w:p w14:paraId="6445BA95" w14:textId="2D5EDE2F" w:rsidR="001755A8" w:rsidRPr="00CF1A49" w:rsidRDefault="00776C06" w:rsidP="00913946">
            <w:pPr>
              <w:contextualSpacing w:val="0"/>
            </w:pPr>
            <w:r>
              <w:t xml:space="preserve">My career goals are </w:t>
            </w:r>
            <w:r w:rsidR="008112FD">
              <w:t xml:space="preserve">to find a place to work that I enjoy, while also supporting my family. </w:t>
            </w:r>
            <w:r w:rsidR="00B851A5">
              <w:t>I’m highly focused and motivated. I am looking for an opportunity to develop my career while engaging with other individuals who are like minded.</w:t>
            </w:r>
          </w:p>
        </w:tc>
      </w:tr>
    </w:tbl>
    <w:p w14:paraId="2C8A09D1" w14:textId="77777777" w:rsidR="004E01EB" w:rsidRPr="00CF1A49" w:rsidRDefault="00000000" w:rsidP="004E01EB">
      <w:pPr>
        <w:pStyle w:val="Heading1"/>
      </w:pPr>
      <w:sdt>
        <w:sdtPr>
          <w:alias w:val="Experience:"/>
          <w:tag w:val="Experience:"/>
          <w:id w:val="-1983300934"/>
          <w:placeholder>
            <w:docPart w:val="5509818ACA894B42819E3435244DDFB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DE52470" w14:textId="77777777" w:rsidTr="00D66A52">
        <w:tc>
          <w:tcPr>
            <w:tcW w:w="9355" w:type="dxa"/>
          </w:tcPr>
          <w:p w14:paraId="46A760E1" w14:textId="4C3C9265" w:rsidR="001D0BF1" w:rsidRPr="00CF1A49" w:rsidRDefault="00B851A5" w:rsidP="001D0BF1">
            <w:pPr>
              <w:pStyle w:val="Heading3"/>
              <w:contextualSpacing w:val="0"/>
              <w:outlineLvl w:val="2"/>
            </w:pPr>
            <w:r>
              <w:t>11/20/2017</w:t>
            </w:r>
            <w:r w:rsidR="001D0BF1" w:rsidRPr="00CF1A49">
              <w:t xml:space="preserve"> – </w:t>
            </w:r>
            <w:r>
              <w:t>Present</w:t>
            </w:r>
          </w:p>
          <w:p w14:paraId="1E3C7C4B" w14:textId="34C0A9C0" w:rsidR="001D0BF1" w:rsidRPr="00CF1A49" w:rsidRDefault="00B851A5" w:rsidP="001D0BF1">
            <w:pPr>
              <w:pStyle w:val="Heading2"/>
              <w:contextualSpacing w:val="0"/>
              <w:outlineLvl w:val="1"/>
            </w:pPr>
            <w:r>
              <w:t>Customer service/funding supervisor</w:t>
            </w:r>
            <w:r w:rsidR="001D0BF1" w:rsidRPr="00CF1A49">
              <w:t xml:space="preserve">, </w:t>
            </w:r>
            <w:r>
              <w:rPr>
                <w:rStyle w:val="SubtleReference"/>
              </w:rPr>
              <w:t>Roundstone psg</w:t>
            </w:r>
          </w:p>
          <w:p w14:paraId="117919F2" w14:textId="5D4FE3B2" w:rsidR="001E3120" w:rsidRPr="00CF1A49" w:rsidRDefault="00B851A5" w:rsidP="001D0BF1">
            <w:pPr>
              <w:contextualSpacing w:val="0"/>
            </w:pPr>
            <w:r>
              <w:t xml:space="preserve">I have had many responsibilities during my time with </w:t>
            </w:r>
            <w:proofErr w:type="spellStart"/>
            <w:r>
              <w:t>Roundstone</w:t>
            </w:r>
            <w:proofErr w:type="spellEnd"/>
            <w:r>
              <w:t xml:space="preserve">. I started as a funding agent. I excelled in reaching my funding goals monthly and was well rewarded for my efforts. My work ethic and success eventually led to a promotion. Once I was promoted to a supervisor position I began to learn how to manage. I have gained valuable skills </w:t>
            </w:r>
            <w:r w:rsidR="00B8101D">
              <w:t>regarding</w:t>
            </w:r>
            <w:r>
              <w:t xml:space="preserve"> working with others and finding ways to communicate an issue without creating tension. Today I manage up to 45 people at one time. I have asserted myself as a go to for questions about our system and policies. I help revise policies and regularly fix issues that lead to greater productivity. I have also dabbled in creating spreadsheets </w:t>
            </w:r>
            <w:r w:rsidR="00B8101D">
              <w:t>and documents that we use in our daily routine.</w:t>
            </w:r>
          </w:p>
        </w:tc>
      </w:tr>
      <w:tr w:rsidR="00F61DF9" w:rsidRPr="00CF1A49" w14:paraId="5CC41FAD" w14:textId="77777777" w:rsidTr="00F61DF9">
        <w:tc>
          <w:tcPr>
            <w:tcW w:w="9355" w:type="dxa"/>
            <w:tcMar>
              <w:top w:w="216" w:type="dxa"/>
            </w:tcMar>
          </w:tcPr>
          <w:p w14:paraId="0AB3E07D" w14:textId="43343468" w:rsidR="00F61DF9" w:rsidRPr="00CF1A49" w:rsidRDefault="00B8101D" w:rsidP="00F61DF9">
            <w:pPr>
              <w:pStyle w:val="Heading3"/>
              <w:contextualSpacing w:val="0"/>
              <w:outlineLvl w:val="2"/>
            </w:pPr>
            <w:r>
              <w:t>11/1/2015</w:t>
            </w:r>
            <w:r w:rsidR="00F61DF9" w:rsidRPr="00CF1A49">
              <w:t xml:space="preserve"> – </w:t>
            </w:r>
            <w:r>
              <w:t>8/30/2017</w:t>
            </w:r>
          </w:p>
          <w:p w14:paraId="31B7E25E" w14:textId="2F0E08FD" w:rsidR="00F61DF9" w:rsidRPr="00CF1A49" w:rsidRDefault="00B8101D" w:rsidP="00F61DF9">
            <w:pPr>
              <w:pStyle w:val="Heading2"/>
              <w:contextualSpacing w:val="0"/>
              <w:outlineLvl w:val="1"/>
            </w:pPr>
            <w:r>
              <w:t>Dealer/supervisor</w:t>
            </w:r>
            <w:r w:rsidR="00F61DF9" w:rsidRPr="00CF1A49">
              <w:t xml:space="preserve">, </w:t>
            </w:r>
            <w:r>
              <w:rPr>
                <w:rStyle w:val="SubtleReference"/>
              </w:rPr>
              <w:t>Monarch Casino resort spa</w:t>
            </w:r>
          </w:p>
          <w:p w14:paraId="76740A82" w14:textId="13560B7D" w:rsidR="00F61DF9" w:rsidRDefault="00B8101D" w:rsidP="00F61DF9">
            <w:r>
              <w:t>While I was employed with the Monarch Casino, I worked primarily as a dealer. I would engage with guests and try to create a fun environment for them to enjoy. My wage was mostly tip based with a small hourly rate added in. It was a fun environment to work in and I gained social skills that will help me interact with others for the rest of my life.</w:t>
            </w:r>
            <w:r w:rsidR="00140A1B">
              <w:t xml:space="preserve"> Additionally, I would have to do mental math for the entire duration of my shift. </w:t>
            </w:r>
            <w:r>
              <w:t xml:space="preserve"> I also was asked to supervise on occasion. This consisted of monitoring up to 20 dealers and ensure accuracy from each while also </w:t>
            </w:r>
            <w:r w:rsidR="00140A1B">
              <w:t>tending to the needs of the guests.</w:t>
            </w:r>
          </w:p>
        </w:tc>
      </w:tr>
    </w:tbl>
    <w:sdt>
      <w:sdtPr>
        <w:alias w:val="Education:"/>
        <w:tag w:val="Education:"/>
        <w:id w:val="-1908763273"/>
        <w:placeholder>
          <w:docPart w:val="790448D853344D4DB1A4407F0A291932"/>
        </w:placeholder>
        <w:temporary/>
        <w:showingPlcHdr/>
        <w15:appearance w15:val="hidden"/>
      </w:sdtPr>
      <w:sdtContent>
        <w:p w14:paraId="6B0012D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EB8A46" w14:textId="77777777" w:rsidTr="00D66A52">
        <w:tc>
          <w:tcPr>
            <w:tcW w:w="9355" w:type="dxa"/>
          </w:tcPr>
          <w:p w14:paraId="7CDF26D4" w14:textId="445AFEA7" w:rsidR="001D0BF1" w:rsidRPr="00CF1A49" w:rsidRDefault="00140A1B" w:rsidP="001D0BF1">
            <w:pPr>
              <w:pStyle w:val="Heading3"/>
              <w:contextualSpacing w:val="0"/>
              <w:outlineLvl w:val="2"/>
            </w:pPr>
            <w:r>
              <w:t>Last attended in may of 2015</w:t>
            </w:r>
          </w:p>
          <w:p w14:paraId="17E18EBA" w14:textId="56190976" w:rsidR="001D0BF1" w:rsidRPr="00CF1A49" w:rsidRDefault="00140A1B" w:rsidP="001D0BF1">
            <w:pPr>
              <w:pStyle w:val="Heading2"/>
              <w:contextualSpacing w:val="0"/>
              <w:outlineLvl w:val="1"/>
            </w:pPr>
            <w:r>
              <w:t>No Degree</w:t>
            </w:r>
            <w:r w:rsidR="001D0BF1" w:rsidRPr="00CF1A49">
              <w:t xml:space="preserve">, </w:t>
            </w:r>
            <w:r>
              <w:rPr>
                <w:rStyle w:val="SubtleReference"/>
              </w:rPr>
              <w:t>Texarkana college</w:t>
            </w:r>
          </w:p>
          <w:p w14:paraId="432D24DA" w14:textId="3E04EBB3" w:rsidR="00140A1B" w:rsidRPr="00CF1A49" w:rsidRDefault="00140A1B" w:rsidP="007538DC">
            <w:pPr>
              <w:contextualSpacing w:val="0"/>
            </w:pPr>
            <w:r>
              <w:t xml:space="preserve">My GPA is 3.75 through 3 semesters. I have always intended to go back, but cost of living has forced me to join the workforce full time with my family receiving the devotion of my free time. I am close to receiving my associates degree, and with one more semester would do so. I was planning to become an engineer and would </w:t>
            </w:r>
            <w:r w:rsidR="00383B40">
              <w:t>continue</w:t>
            </w:r>
            <w:r>
              <w:t xml:space="preserve"> this path if I ever decide to return to school.</w:t>
            </w:r>
          </w:p>
        </w:tc>
      </w:tr>
      <w:tr w:rsidR="00F61DF9" w:rsidRPr="00CF1A49" w14:paraId="5419225A" w14:textId="77777777" w:rsidTr="00F61DF9">
        <w:tc>
          <w:tcPr>
            <w:tcW w:w="9355" w:type="dxa"/>
            <w:tcMar>
              <w:top w:w="216" w:type="dxa"/>
            </w:tcMar>
          </w:tcPr>
          <w:p w14:paraId="780788D4" w14:textId="6703771A" w:rsidR="00F61DF9" w:rsidRDefault="00F61DF9" w:rsidP="00F61DF9"/>
        </w:tc>
      </w:tr>
    </w:tbl>
    <w:sdt>
      <w:sdtPr>
        <w:alias w:val="Skills:"/>
        <w:tag w:val="Skills:"/>
        <w:id w:val="-1392877668"/>
        <w:placeholder>
          <w:docPart w:val="C86489DB36B64022B8DE9553F8554066"/>
        </w:placeholder>
        <w:temporary/>
        <w:showingPlcHdr/>
        <w15:appearance w15:val="hidden"/>
      </w:sdtPr>
      <w:sdtContent>
        <w:p w14:paraId="6347C1E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B3DB976" w14:textId="77777777" w:rsidTr="00CF1A49">
        <w:tc>
          <w:tcPr>
            <w:tcW w:w="4675" w:type="dxa"/>
          </w:tcPr>
          <w:p w14:paraId="26F4091A" w14:textId="6FE541B3" w:rsidR="00253C15" w:rsidRPr="006E1507" w:rsidRDefault="00253C15" w:rsidP="00253C15">
            <w:pPr>
              <w:pStyle w:val="ListBullet"/>
              <w:contextualSpacing w:val="0"/>
            </w:pPr>
            <w:r>
              <w:t xml:space="preserve">Proficient </w:t>
            </w:r>
            <w:r w:rsidR="0049096C">
              <w:t xml:space="preserve">at Microsoft Word and Microsoft Excel, good understanding of all windows operating systems, comfortable using I0S, good mental math skills, grammar and language skills, capable of working chats and texts, can handle working multiple accounts at once, </w:t>
            </w:r>
            <w:r w:rsidR="0013402E">
              <w:t>great understanding of the underwriting process along with the ability to communicate with customers regarding the funding process.</w:t>
            </w:r>
          </w:p>
          <w:p w14:paraId="7B0E0508" w14:textId="4F549D8D" w:rsidR="00253C15" w:rsidRPr="006E1507" w:rsidRDefault="00253C15" w:rsidP="00253C15">
            <w:pPr>
              <w:pStyle w:val="ListBullet"/>
              <w:contextualSpacing w:val="0"/>
            </w:pPr>
            <w:r>
              <w:t>Great at multi-tasking, fast learner, engaging listener, involved worker, accountable for my mistakes, always looking to learn</w:t>
            </w:r>
            <w:r w:rsidR="0013402E">
              <w:t xml:space="preserve"> and grow.</w:t>
            </w:r>
          </w:p>
          <w:p w14:paraId="097A4414" w14:textId="18017CFA" w:rsidR="001F4E6D" w:rsidRPr="006E1507" w:rsidRDefault="001F4E6D" w:rsidP="00253C15">
            <w:pPr>
              <w:pStyle w:val="ListBullet"/>
              <w:numPr>
                <w:ilvl w:val="0"/>
                <w:numId w:val="0"/>
              </w:numPr>
              <w:ind w:left="360"/>
            </w:pPr>
          </w:p>
        </w:tc>
        <w:tc>
          <w:tcPr>
            <w:tcW w:w="4675" w:type="dxa"/>
            <w:tcMar>
              <w:left w:w="360" w:type="dxa"/>
            </w:tcMar>
          </w:tcPr>
          <w:p w14:paraId="4F29A221" w14:textId="7C2CF9B8" w:rsidR="001E3120" w:rsidRPr="006E1507" w:rsidRDefault="001E3120" w:rsidP="0013402E">
            <w:pPr>
              <w:pStyle w:val="ListBullet"/>
              <w:numPr>
                <w:ilvl w:val="0"/>
                <w:numId w:val="0"/>
              </w:numPr>
              <w:ind w:left="360"/>
              <w:contextualSpacing w:val="0"/>
            </w:pPr>
          </w:p>
        </w:tc>
      </w:tr>
    </w:tbl>
    <w:sdt>
      <w:sdtPr>
        <w:alias w:val="Activities:"/>
        <w:tag w:val="Activities:"/>
        <w:id w:val="1223332893"/>
        <w:placeholder>
          <w:docPart w:val="5F74C5C4F2A146A3AFD95CB80039F678"/>
        </w:placeholder>
        <w:temporary/>
        <w:showingPlcHdr/>
        <w15:appearance w15:val="hidden"/>
      </w:sdtPr>
      <w:sdtContent>
        <w:p w14:paraId="5A00A5CE" w14:textId="77777777" w:rsidR="00AD782D" w:rsidRPr="00CF1A49" w:rsidRDefault="0062312F" w:rsidP="0062312F">
          <w:pPr>
            <w:pStyle w:val="Heading1"/>
          </w:pPr>
          <w:r w:rsidRPr="00CF1A49">
            <w:t>Activities</w:t>
          </w:r>
        </w:p>
      </w:sdtContent>
    </w:sdt>
    <w:p w14:paraId="65E5A3AE" w14:textId="60907D36" w:rsidR="00B51D1B" w:rsidRPr="006E1507" w:rsidRDefault="0013402E" w:rsidP="006E1507">
      <w:r>
        <w:t xml:space="preserve">I am an aspiring writer. I enjoy creating involved stories and developing characters. I also have a passion for cooking. I plan to invest in a food truck in the future to make extra money on the weekends. I spend a great deal of time with my 3 </w:t>
      </w:r>
      <w:r w:rsidR="00671AA6">
        <w:t>children,</w:t>
      </w:r>
      <w:r>
        <w:t xml:space="preserve"> and they do a great job of keeping me active. </w:t>
      </w:r>
      <w:r w:rsidR="00671AA6">
        <w:t xml:space="preserve">I also enjoy doing work to my home. I spent my childhood renovating houses with my parents, and though I haven’t followed this career path, I do enjoy using the skills I gained during that time of my life to make my house more enjoyable to live in. I like anything outdoors including hiking, kayaking, and biking. I am an open person and enjoy trying new things. </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E8C9" w14:textId="77777777" w:rsidR="00F346CD" w:rsidRDefault="00F346CD" w:rsidP="0068194B">
      <w:r>
        <w:separator/>
      </w:r>
    </w:p>
    <w:p w14:paraId="7FB95190" w14:textId="77777777" w:rsidR="00F346CD" w:rsidRDefault="00F346CD"/>
    <w:p w14:paraId="037B0CC2" w14:textId="77777777" w:rsidR="00F346CD" w:rsidRDefault="00F346CD"/>
  </w:endnote>
  <w:endnote w:type="continuationSeparator" w:id="0">
    <w:p w14:paraId="34481CFC" w14:textId="77777777" w:rsidR="00F346CD" w:rsidRDefault="00F346CD" w:rsidP="0068194B">
      <w:r>
        <w:continuationSeparator/>
      </w:r>
    </w:p>
    <w:p w14:paraId="4D8CCB7C" w14:textId="77777777" w:rsidR="00F346CD" w:rsidRDefault="00F346CD"/>
    <w:p w14:paraId="2D672904" w14:textId="77777777" w:rsidR="00F346CD" w:rsidRDefault="00F34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954FAC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F26E" w14:textId="77777777" w:rsidR="00F346CD" w:rsidRDefault="00F346CD" w:rsidP="0068194B">
      <w:r>
        <w:separator/>
      </w:r>
    </w:p>
    <w:p w14:paraId="3BC1480B" w14:textId="77777777" w:rsidR="00F346CD" w:rsidRDefault="00F346CD"/>
    <w:p w14:paraId="00F59EEC" w14:textId="77777777" w:rsidR="00F346CD" w:rsidRDefault="00F346CD"/>
  </w:footnote>
  <w:footnote w:type="continuationSeparator" w:id="0">
    <w:p w14:paraId="178D18EA" w14:textId="77777777" w:rsidR="00F346CD" w:rsidRDefault="00F346CD" w:rsidP="0068194B">
      <w:r>
        <w:continuationSeparator/>
      </w:r>
    </w:p>
    <w:p w14:paraId="1B01761E" w14:textId="77777777" w:rsidR="00F346CD" w:rsidRDefault="00F346CD"/>
    <w:p w14:paraId="221D1DB7" w14:textId="77777777" w:rsidR="00F346CD" w:rsidRDefault="00F346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2FE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25ED36C" wp14:editId="0AE18E3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25A1A5"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90423543">
    <w:abstractNumId w:val="9"/>
  </w:num>
  <w:num w:numId="2" w16cid:durableId="170335442">
    <w:abstractNumId w:val="8"/>
  </w:num>
  <w:num w:numId="3" w16cid:durableId="242956388">
    <w:abstractNumId w:val="7"/>
  </w:num>
  <w:num w:numId="4" w16cid:durableId="967860893">
    <w:abstractNumId w:val="6"/>
  </w:num>
  <w:num w:numId="5" w16cid:durableId="2022199648">
    <w:abstractNumId w:val="10"/>
  </w:num>
  <w:num w:numId="6" w16cid:durableId="274796273">
    <w:abstractNumId w:val="3"/>
  </w:num>
  <w:num w:numId="7" w16cid:durableId="138496418">
    <w:abstractNumId w:val="11"/>
  </w:num>
  <w:num w:numId="8" w16cid:durableId="349911503">
    <w:abstractNumId w:val="2"/>
  </w:num>
  <w:num w:numId="9" w16cid:durableId="357005981">
    <w:abstractNumId w:val="12"/>
  </w:num>
  <w:num w:numId="10" w16cid:durableId="611742665">
    <w:abstractNumId w:val="5"/>
  </w:num>
  <w:num w:numId="11" w16cid:durableId="1919899445">
    <w:abstractNumId w:val="4"/>
  </w:num>
  <w:num w:numId="12" w16cid:durableId="787168065">
    <w:abstractNumId w:val="1"/>
  </w:num>
  <w:num w:numId="13" w16cid:durableId="80990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06"/>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3402E"/>
    <w:rsid w:val="00140A1B"/>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3C15"/>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3B40"/>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096C"/>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71AA6"/>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76C06"/>
    <w:rsid w:val="0079206B"/>
    <w:rsid w:val="00796076"/>
    <w:rsid w:val="007C0566"/>
    <w:rsid w:val="007C606B"/>
    <w:rsid w:val="007E6A61"/>
    <w:rsid w:val="00801140"/>
    <w:rsid w:val="00803404"/>
    <w:rsid w:val="008112FD"/>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01D"/>
    <w:rsid w:val="00B81760"/>
    <w:rsid w:val="00B8494C"/>
    <w:rsid w:val="00B851A5"/>
    <w:rsid w:val="00BA0D22"/>
    <w:rsid w:val="00BA1546"/>
    <w:rsid w:val="00BB4E51"/>
    <w:rsid w:val="00BD431F"/>
    <w:rsid w:val="00BE423E"/>
    <w:rsid w:val="00BE5DD0"/>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DB2"/>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346CD"/>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FF3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p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9818ACA894B42819E3435244DDFB7"/>
        <w:category>
          <w:name w:val="General"/>
          <w:gallery w:val="placeholder"/>
        </w:category>
        <w:types>
          <w:type w:val="bbPlcHdr"/>
        </w:types>
        <w:behaviors>
          <w:behavior w:val="content"/>
        </w:behaviors>
        <w:guid w:val="{09842A3D-0207-4037-A8AC-C1D4C3DD9169}"/>
      </w:docPartPr>
      <w:docPartBody>
        <w:p w:rsidR="00000000" w:rsidRDefault="00000000">
          <w:pPr>
            <w:pStyle w:val="5509818ACA894B42819E3435244DDFB7"/>
          </w:pPr>
          <w:r w:rsidRPr="00CF1A49">
            <w:t>Experience</w:t>
          </w:r>
        </w:p>
      </w:docPartBody>
    </w:docPart>
    <w:docPart>
      <w:docPartPr>
        <w:name w:val="790448D853344D4DB1A4407F0A291932"/>
        <w:category>
          <w:name w:val="General"/>
          <w:gallery w:val="placeholder"/>
        </w:category>
        <w:types>
          <w:type w:val="bbPlcHdr"/>
        </w:types>
        <w:behaviors>
          <w:behavior w:val="content"/>
        </w:behaviors>
        <w:guid w:val="{895F288B-5888-41DB-A5FF-73DE01BEBF19}"/>
      </w:docPartPr>
      <w:docPartBody>
        <w:p w:rsidR="00000000" w:rsidRDefault="00000000">
          <w:pPr>
            <w:pStyle w:val="790448D853344D4DB1A4407F0A291932"/>
          </w:pPr>
          <w:r w:rsidRPr="00CF1A49">
            <w:t>Education</w:t>
          </w:r>
        </w:p>
      </w:docPartBody>
    </w:docPart>
    <w:docPart>
      <w:docPartPr>
        <w:name w:val="C86489DB36B64022B8DE9553F8554066"/>
        <w:category>
          <w:name w:val="General"/>
          <w:gallery w:val="placeholder"/>
        </w:category>
        <w:types>
          <w:type w:val="bbPlcHdr"/>
        </w:types>
        <w:behaviors>
          <w:behavior w:val="content"/>
        </w:behaviors>
        <w:guid w:val="{78960227-D7FE-4D02-8530-9A561FFB0B31}"/>
      </w:docPartPr>
      <w:docPartBody>
        <w:p w:rsidR="00000000" w:rsidRDefault="00000000">
          <w:pPr>
            <w:pStyle w:val="C86489DB36B64022B8DE9553F8554066"/>
          </w:pPr>
          <w:r w:rsidRPr="00CF1A49">
            <w:t>Skills</w:t>
          </w:r>
        </w:p>
      </w:docPartBody>
    </w:docPart>
    <w:docPart>
      <w:docPartPr>
        <w:name w:val="5F74C5C4F2A146A3AFD95CB80039F678"/>
        <w:category>
          <w:name w:val="General"/>
          <w:gallery w:val="placeholder"/>
        </w:category>
        <w:types>
          <w:type w:val="bbPlcHdr"/>
        </w:types>
        <w:behaviors>
          <w:behavior w:val="content"/>
        </w:behaviors>
        <w:guid w:val="{B58C0131-AD6F-47E4-A928-6A38E19D71F4}"/>
      </w:docPartPr>
      <w:docPartBody>
        <w:p w:rsidR="00000000" w:rsidRDefault="00000000">
          <w:pPr>
            <w:pStyle w:val="5F74C5C4F2A146A3AFD95CB80039F67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3"/>
    <w:rsid w:val="009C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45CD12DE040279EA0AC57AF2C532E">
    <w:name w:val="69845CD12DE040279EA0AC57AF2C532E"/>
  </w:style>
  <w:style w:type="character" w:styleId="IntenseEmphasis">
    <w:name w:val="Intense Emphasis"/>
    <w:basedOn w:val="DefaultParagraphFont"/>
    <w:uiPriority w:val="2"/>
    <w:rPr>
      <w:b/>
      <w:iCs/>
      <w:color w:val="262626" w:themeColor="text1" w:themeTint="D9"/>
    </w:rPr>
  </w:style>
  <w:style w:type="paragraph" w:customStyle="1" w:styleId="DCC517D02C7340C38AB9F62101594C01">
    <w:name w:val="DCC517D02C7340C38AB9F62101594C01"/>
  </w:style>
  <w:style w:type="paragraph" w:customStyle="1" w:styleId="9246C70CBE0F4399AC954F5F6E3C322D">
    <w:name w:val="9246C70CBE0F4399AC954F5F6E3C322D"/>
  </w:style>
  <w:style w:type="paragraph" w:customStyle="1" w:styleId="57C4B5D5E59A44C49993CC7D12A39BCC">
    <w:name w:val="57C4B5D5E59A44C49993CC7D12A39BCC"/>
  </w:style>
  <w:style w:type="paragraph" w:customStyle="1" w:styleId="5A707FB4334A4F27BC0D93728EAA53A3">
    <w:name w:val="5A707FB4334A4F27BC0D93728EAA53A3"/>
  </w:style>
  <w:style w:type="paragraph" w:customStyle="1" w:styleId="414EFAA6D63A4B13BEC74520D41ACD0E">
    <w:name w:val="414EFAA6D63A4B13BEC74520D41ACD0E"/>
  </w:style>
  <w:style w:type="paragraph" w:customStyle="1" w:styleId="5764DD87BD744683971FA514080FE6CC">
    <w:name w:val="5764DD87BD744683971FA514080FE6CC"/>
  </w:style>
  <w:style w:type="paragraph" w:customStyle="1" w:styleId="9B0EE49280684C20AD65413281D95AF1">
    <w:name w:val="9B0EE49280684C20AD65413281D95AF1"/>
  </w:style>
  <w:style w:type="paragraph" w:customStyle="1" w:styleId="048FD9851CCF49B88BFC859B939E10BA">
    <w:name w:val="048FD9851CCF49B88BFC859B939E10BA"/>
  </w:style>
  <w:style w:type="paragraph" w:customStyle="1" w:styleId="FC9C32273F5047CEA3438F7AC60898D5">
    <w:name w:val="FC9C32273F5047CEA3438F7AC60898D5"/>
  </w:style>
  <w:style w:type="paragraph" w:customStyle="1" w:styleId="D4557D53FF3644B6B15F6C50B1DD6195">
    <w:name w:val="D4557D53FF3644B6B15F6C50B1DD6195"/>
  </w:style>
  <w:style w:type="paragraph" w:customStyle="1" w:styleId="5509818ACA894B42819E3435244DDFB7">
    <w:name w:val="5509818ACA894B42819E3435244DDFB7"/>
  </w:style>
  <w:style w:type="paragraph" w:customStyle="1" w:styleId="A71652F37AD44310A00E94621B31A30F">
    <w:name w:val="A71652F37AD44310A00E94621B31A30F"/>
  </w:style>
  <w:style w:type="paragraph" w:customStyle="1" w:styleId="97B2E4691E474614B847539DAEE163DA">
    <w:name w:val="97B2E4691E474614B847539DAEE163DA"/>
  </w:style>
  <w:style w:type="paragraph" w:customStyle="1" w:styleId="6FB453665171404BACE069EB98913AEE">
    <w:name w:val="6FB453665171404BACE069EB98913AEE"/>
  </w:style>
  <w:style w:type="character" w:styleId="SubtleReference">
    <w:name w:val="Subtle Reference"/>
    <w:basedOn w:val="DefaultParagraphFont"/>
    <w:uiPriority w:val="10"/>
    <w:qFormat/>
    <w:rPr>
      <w:b/>
      <w:caps w:val="0"/>
      <w:smallCaps/>
      <w:color w:val="595959" w:themeColor="text1" w:themeTint="A6"/>
    </w:rPr>
  </w:style>
  <w:style w:type="paragraph" w:customStyle="1" w:styleId="B78DFB7ADE6647D6AE7F8DD798AE6341">
    <w:name w:val="B78DFB7ADE6647D6AE7F8DD798AE6341"/>
  </w:style>
  <w:style w:type="paragraph" w:customStyle="1" w:styleId="5BC7F7CF26A748649D04F2A26C52BA9E">
    <w:name w:val="5BC7F7CF26A748649D04F2A26C52BA9E"/>
  </w:style>
  <w:style w:type="paragraph" w:customStyle="1" w:styleId="8D8700E4490E4C18A2A45FB06AA9B69E">
    <w:name w:val="8D8700E4490E4C18A2A45FB06AA9B69E"/>
  </w:style>
  <w:style w:type="paragraph" w:customStyle="1" w:styleId="166AE8059F4647C2B0BEA4EE8BD54249">
    <w:name w:val="166AE8059F4647C2B0BEA4EE8BD54249"/>
  </w:style>
  <w:style w:type="paragraph" w:customStyle="1" w:styleId="5995C9F4F75E4C87A4B130DA38C140A5">
    <w:name w:val="5995C9F4F75E4C87A4B130DA38C140A5"/>
  </w:style>
  <w:style w:type="paragraph" w:customStyle="1" w:styleId="71454EF86DEE49C38FC016E467517ABE">
    <w:name w:val="71454EF86DEE49C38FC016E467517ABE"/>
  </w:style>
  <w:style w:type="paragraph" w:customStyle="1" w:styleId="D5FDAD20E85941F69E228B30775B135E">
    <w:name w:val="D5FDAD20E85941F69E228B30775B135E"/>
  </w:style>
  <w:style w:type="paragraph" w:customStyle="1" w:styleId="790448D853344D4DB1A4407F0A291932">
    <w:name w:val="790448D853344D4DB1A4407F0A291932"/>
  </w:style>
  <w:style w:type="paragraph" w:customStyle="1" w:styleId="4FF43189886441738C9A053FD3B41562">
    <w:name w:val="4FF43189886441738C9A053FD3B41562"/>
  </w:style>
  <w:style w:type="paragraph" w:customStyle="1" w:styleId="5534653921B440688C813EE8E4B98860">
    <w:name w:val="5534653921B440688C813EE8E4B98860"/>
  </w:style>
  <w:style w:type="paragraph" w:customStyle="1" w:styleId="9753E25DB81741FF86E0C35852403D09">
    <w:name w:val="9753E25DB81741FF86E0C35852403D09"/>
  </w:style>
  <w:style w:type="paragraph" w:customStyle="1" w:styleId="28138AA9C2424C86B961F31933DBB8AC">
    <w:name w:val="28138AA9C2424C86B961F31933DBB8AC"/>
  </w:style>
  <w:style w:type="paragraph" w:customStyle="1" w:styleId="5BCC76051164475688458FFFA1DEA753">
    <w:name w:val="5BCC76051164475688458FFFA1DEA753"/>
  </w:style>
  <w:style w:type="paragraph" w:customStyle="1" w:styleId="B2E6EF302FD94F219BEA967E3449E1F0">
    <w:name w:val="B2E6EF302FD94F219BEA967E3449E1F0"/>
  </w:style>
  <w:style w:type="paragraph" w:customStyle="1" w:styleId="BA36E2DF2C96434D8A7C80C71D7447A5">
    <w:name w:val="BA36E2DF2C96434D8A7C80C71D7447A5"/>
  </w:style>
  <w:style w:type="paragraph" w:customStyle="1" w:styleId="669DDD5BE4C544B7938FBF9F6E5782D4">
    <w:name w:val="669DDD5BE4C544B7938FBF9F6E5782D4"/>
  </w:style>
  <w:style w:type="paragraph" w:customStyle="1" w:styleId="A58CF9F0272143808FD62B42DF4B217F">
    <w:name w:val="A58CF9F0272143808FD62B42DF4B217F"/>
  </w:style>
  <w:style w:type="paragraph" w:customStyle="1" w:styleId="5DDB38D06C7347DEB2F081359D35B570">
    <w:name w:val="5DDB38D06C7347DEB2F081359D35B570"/>
  </w:style>
  <w:style w:type="paragraph" w:customStyle="1" w:styleId="C86489DB36B64022B8DE9553F8554066">
    <w:name w:val="C86489DB36B64022B8DE9553F8554066"/>
  </w:style>
  <w:style w:type="paragraph" w:customStyle="1" w:styleId="8811E306A2AD4DBC83658E95B7C5CBD6">
    <w:name w:val="8811E306A2AD4DBC83658E95B7C5CBD6"/>
  </w:style>
  <w:style w:type="paragraph" w:customStyle="1" w:styleId="D162545852EA4061B3C412297F5BA410">
    <w:name w:val="D162545852EA4061B3C412297F5BA410"/>
  </w:style>
  <w:style w:type="paragraph" w:customStyle="1" w:styleId="B71FAEA8DCD043FBBF921830D0B5EE7F">
    <w:name w:val="B71FAEA8DCD043FBBF921830D0B5EE7F"/>
  </w:style>
  <w:style w:type="paragraph" w:customStyle="1" w:styleId="6191F6076A5D46EA81841C4A7F9D8293">
    <w:name w:val="6191F6076A5D46EA81841C4A7F9D8293"/>
  </w:style>
  <w:style w:type="paragraph" w:customStyle="1" w:styleId="86C86ECCEDFB415CA7E115B27D88F970">
    <w:name w:val="86C86ECCEDFB415CA7E115B27D88F970"/>
  </w:style>
  <w:style w:type="paragraph" w:customStyle="1" w:styleId="5F74C5C4F2A146A3AFD95CB80039F678">
    <w:name w:val="5F74C5C4F2A146A3AFD95CB80039F678"/>
  </w:style>
  <w:style w:type="paragraph" w:customStyle="1" w:styleId="BF65678EDBD547AE973CB31AC2111AF3">
    <w:name w:val="BF65678EDBD547AE973CB31AC211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2022-09-29T15:41:00Z</dcterms:created>
  <dcterms:modified xsi:type="dcterms:W3CDTF">2022-09-29T16:58:00Z</dcterms:modified>
  <cp:category/>
</cp:coreProperties>
</file>